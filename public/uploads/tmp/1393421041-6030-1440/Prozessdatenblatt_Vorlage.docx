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3"/>
        <w:gridCol w:w="2502"/>
        <w:gridCol w:w="2483"/>
        <w:gridCol w:w="14"/>
        <w:gridCol w:w="2012"/>
        <w:gridCol w:w="502"/>
        <w:gridCol w:w="2883"/>
        <w:gridCol w:w="2153"/>
      </w:tblGrid>
      <w:tr w:rsidR="008D31F1" w:rsidRPr="008D31F1" w:rsidTr="00C94C43">
        <w:tblPrEx>
          <w:tblCellMar>
            <w:top w:w="0" w:type="dxa"/>
            <w:bottom w:w="0" w:type="dxa"/>
          </w:tblCellMar>
        </w:tblPrEx>
        <w:tc>
          <w:tcPr>
            <w:tcW w:w="12919" w:type="dxa"/>
            <w:gridSpan w:val="7"/>
            <w:vAlign w:val="center"/>
          </w:tcPr>
          <w:p w:rsidR="008D31F1" w:rsidRPr="008D31F1" w:rsidRDefault="008D31F1" w:rsidP="008D31F1">
            <w:pPr>
              <w:pStyle w:val="berschrift2"/>
              <w:jc w:val="left"/>
              <w:rPr>
                <w:rFonts w:ascii="Verdana" w:hAnsi="Verdana"/>
                <w:i/>
                <w:color w:val="000080"/>
              </w:rPr>
            </w:pPr>
            <w:r w:rsidRPr="008D31F1">
              <w:rPr>
                <w:rFonts w:ascii="Verdana" w:hAnsi="Verdana"/>
                <w:b/>
                <w:bCs/>
                <w:i/>
                <w:color w:val="000080"/>
              </w:rPr>
              <w:t xml:space="preserve">P r o z e s </w:t>
            </w:r>
            <w:proofErr w:type="spellStart"/>
            <w:r w:rsidRPr="008D31F1">
              <w:rPr>
                <w:rFonts w:ascii="Verdana" w:hAnsi="Verdana"/>
                <w:b/>
                <w:bCs/>
                <w:i/>
                <w:color w:val="000080"/>
              </w:rPr>
              <w:t>s</w:t>
            </w:r>
            <w:proofErr w:type="spellEnd"/>
            <w:r w:rsidRPr="008D31F1">
              <w:rPr>
                <w:rFonts w:ascii="Verdana" w:hAnsi="Verdana"/>
                <w:b/>
                <w:bCs/>
                <w:i/>
                <w:color w:val="000080"/>
              </w:rPr>
              <w:t xml:space="preserve"> d a t e n b l a t </w:t>
            </w:r>
            <w:proofErr w:type="spellStart"/>
            <w:r w:rsidRPr="008D31F1">
              <w:rPr>
                <w:rFonts w:ascii="Verdana" w:hAnsi="Verdana"/>
                <w:b/>
                <w:bCs/>
                <w:i/>
                <w:color w:val="000080"/>
              </w:rPr>
              <w:t>t</w:t>
            </w:r>
            <w:proofErr w:type="spellEnd"/>
            <w:r w:rsidRPr="008D31F1">
              <w:rPr>
                <w:rFonts w:ascii="Verdana" w:hAnsi="Verdana"/>
                <w:b/>
                <w:bCs/>
                <w:i/>
                <w:color w:val="000080"/>
              </w:rPr>
              <w:tab/>
            </w:r>
            <w:r w:rsidRPr="008D31F1">
              <w:rPr>
                <w:rFonts w:ascii="Verdana" w:hAnsi="Verdana"/>
                <w:i/>
                <w:color w:val="000080"/>
                <w:sz w:val="20"/>
              </w:rPr>
              <w:t xml:space="preserve"> </w:t>
            </w:r>
          </w:p>
        </w:tc>
        <w:tc>
          <w:tcPr>
            <w:tcW w:w="2153" w:type="dxa"/>
          </w:tcPr>
          <w:p w:rsidR="008D31F1" w:rsidRPr="008D31F1" w:rsidRDefault="00F431E3" w:rsidP="008D31F1">
            <w:pPr>
              <w:pStyle w:val="berschrift2"/>
              <w:jc w:val="right"/>
              <w:rPr>
                <w:rFonts w:ascii="Verdana" w:hAnsi="Verdana"/>
              </w:rPr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1050290" cy="574040"/>
                  <wp:effectExtent l="0" t="0" r="0" b="0"/>
                  <wp:docPr id="1" name="Bild 1" descr="WK_RGB_kl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_RGB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A6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9534" w:type="dxa"/>
            <w:gridSpan w:val="5"/>
          </w:tcPr>
          <w:p w:rsidR="00956CA6" w:rsidRPr="00F431E3" w:rsidRDefault="00956CA6">
            <w:pPr>
              <w:pStyle w:val="Untertitel"/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Name des Prozesses</w:t>
            </w:r>
            <w:r w:rsidRPr="00F431E3">
              <w:rPr>
                <w:rFonts w:ascii="Verdana" w:hAnsi="Verdana"/>
                <w:sz w:val="20"/>
                <w:szCs w:val="20"/>
              </w:rPr>
              <w:tab/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85" w:type="dxa"/>
            <w:gridSpan w:val="2"/>
          </w:tcPr>
          <w:p w:rsidR="00956CA6" w:rsidRPr="00F431E3" w:rsidRDefault="00956CA6">
            <w:pPr>
              <w:pStyle w:val="Untertitel"/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t>Prozesseigner</w:t>
            </w:r>
            <w:r w:rsidRPr="00F431E3">
              <w:rPr>
                <w:sz w:val="20"/>
                <w:szCs w:val="20"/>
              </w:rPr>
              <w:tab/>
            </w:r>
            <w:r w:rsidRPr="00F431E3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431E3">
              <w:rPr>
                <w:sz w:val="20"/>
                <w:szCs w:val="20"/>
              </w:rPr>
              <w:instrText xml:space="preserve"> FORMTEXT </w:instrText>
            </w:r>
            <w:r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153" w:type="dxa"/>
          </w:tcPr>
          <w:p w:rsidR="00956CA6" w:rsidRPr="00F431E3" w:rsidRDefault="00956CA6">
            <w:pPr>
              <w:pStyle w:val="Untertitel"/>
              <w:rPr>
                <w:sz w:val="20"/>
                <w:szCs w:val="20"/>
              </w:rPr>
            </w:pPr>
            <w:proofErr w:type="spellStart"/>
            <w:r w:rsidRPr="00F431E3">
              <w:rPr>
                <w:sz w:val="20"/>
                <w:szCs w:val="20"/>
              </w:rPr>
              <w:t>Normnr</w:t>
            </w:r>
            <w:proofErr w:type="spellEnd"/>
            <w:r w:rsidRPr="00F431E3">
              <w:rPr>
                <w:sz w:val="20"/>
                <w:szCs w:val="20"/>
              </w:rPr>
              <w:t>.:</w:t>
            </w:r>
            <w:r w:rsidRPr="00F431E3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F431E3">
              <w:rPr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2E18F5" w:rsidRPr="00F431E3" w:rsidRDefault="002E18F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Zweck des Prozesses</w:t>
            </w:r>
            <w:r w:rsidRPr="00F431E3">
              <w:rPr>
                <w:rFonts w:ascii="Verdana" w:hAnsi="Verdana"/>
                <w:sz w:val="20"/>
                <w:szCs w:val="20"/>
              </w:rPr>
              <w:tab/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956CA6"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2E18F5" w:rsidRPr="00F431E3" w:rsidRDefault="002E18F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 xml:space="preserve">Prozessstart (was löst den Prozess aus?): </w:t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956CA6"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4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2E18F5" w:rsidRPr="00F431E3" w:rsidRDefault="002E18F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2E18F5" w:rsidRPr="00F431E3" w:rsidRDefault="002E18F5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2E18F5" w:rsidRPr="00F431E3" w:rsidRDefault="002E18F5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 xml:space="preserve">Prozessende (was muss erreicht werden bzw. was muss eintreten, dass der Prozess beendet ist?): </w:t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956CA6"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56CA6"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5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Welche strategischen Unternehmensziele wirken auf dieser Prozess</w:t>
            </w:r>
            <w:proofErr w:type="gramStart"/>
            <w:r w:rsidRPr="00F431E3">
              <w:rPr>
                <w:rFonts w:ascii="Verdana" w:hAnsi="Verdana"/>
                <w:sz w:val="20"/>
                <w:szCs w:val="20"/>
              </w:rPr>
              <w:t>?:</w:t>
            </w:r>
            <w:proofErr w:type="gramEnd"/>
          </w:p>
          <w:p w:rsidR="002E18F5" w:rsidRPr="00F431E3" w:rsidRDefault="00956CA6" w:rsidP="00981777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6"/>
          </w:p>
          <w:p w:rsidR="00956CA6" w:rsidRPr="00F431E3" w:rsidRDefault="00956CA6" w:rsidP="00956CA6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981777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81777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81777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81777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981777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7"/>
          </w:p>
          <w:p w:rsidR="00956CA6" w:rsidRPr="00F431E3" w:rsidRDefault="00956CA6" w:rsidP="00956CA6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8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22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Prozessziel(e)</w:t>
            </w:r>
          </w:p>
          <w:p w:rsidR="002E18F5" w:rsidRPr="00F431E3" w:rsidRDefault="00956CA6" w:rsidP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7550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Kritische Erfolgsfaktoren</w:t>
            </w:r>
          </w:p>
          <w:p w:rsidR="002E18F5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0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22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 xml:space="preserve">Teilprozesse: </w:t>
            </w:r>
          </w:p>
          <w:p w:rsidR="002E18F5" w:rsidRPr="00F431E3" w:rsidRDefault="00956CA6" w:rsidP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7550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22" w:type="dxa"/>
            <w:gridSpan w:val="4"/>
          </w:tcPr>
          <w:p w:rsidR="002E18F5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Wer sind die interne / externen Lieferanten für diesen Prozess?</w:t>
            </w:r>
          </w:p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2"/>
          </w:p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50" w:type="dxa"/>
            <w:gridSpan w:val="4"/>
          </w:tcPr>
          <w:p w:rsidR="002E18F5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Was sind die Anforderungen / Erwartungen des Prozesses an den L?</w:t>
            </w:r>
          </w:p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3" w:name="Text16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3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22" w:type="dxa"/>
            <w:gridSpan w:val="4"/>
          </w:tcPr>
          <w:p w:rsidR="00956CA6" w:rsidRPr="00F431E3" w:rsidRDefault="00956CA6" w:rsidP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Wer sind die internen / externen Kunden dieses Prozesses?</w:t>
            </w:r>
          </w:p>
          <w:p w:rsidR="002E18F5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4"/>
          </w:p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50" w:type="dxa"/>
            <w:gridSpan w:val="4"/>
          </w:tcPr>
          <w:p w:rsidR="002E18F5" w:rsidRPr="00F431E3" w:rsidRDefault="00956CA6" w:rsidP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Was sind deren Anforderungen / Erwartungen an den Prozess?</w:t>
            </w:r>
          </w:p>
          <w:p w:rsidR="00956CA6" w:rsidRPr="00F431E3" w:rsidRDefault="00956CA6" w:rsidP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5"/>
          </w:p>
        </w:tc>
      </w:tr>
      <w:tr w:rsidR="00060C7F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15072" w:type="dxa"/>
            <w:gridSpan w:val="8"/>
          </w:tcPr>
          <w:p w:rsidR="00060C7F" w:rsidRPr="00F431E3" w:rsidRDefault="00060C7F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Was muss der Prozess leisten, diese Anforderungen zu erfüllen</w:t>
            </w:r>
          </w:p>
          <w:p w:rsidR="00060C7F" w:rsidRPr="00F431E3" w:rsidRDefault="00060C7F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6"/>
          </w:p>
        </w:tc>
      </w:tr>
      <w:tr w:rsidR="00956CA6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08" w:type="dxa"/>
            <w:gridSpan w:val="3"/>
          </w:tcPr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Prozesskosten (Qualitätskosten)</w:t>
            </w:r>
          </w:p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7564" w:type="dxa"/>
            <w:gridSpan w:val="5"/>
          </w:tcPr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Kosten von Nichtqualität</w:t>
            </w:r>
          </w:p>
          <w:p w:rsidR="00956CA6" w:rsidRPr="00F431E3" w:rsidRDefault="00956CA6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8"/>
          </w:p>
        </w:tc>
      </w:tr>
      <w:tr w:rsidR="00956CA6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7508" w:type="dxa"/>
            <w:gridSpan w:val="3"/>
          </w:tcPr>
          <w:p w:rsidR="00956CA6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Welche Informationen braucht der Prozess:</w:t>
            </w:r>
          </w:p>
          <w:p w:rsidR="008D31F1" w:rsidRPr="00F431E3" w:rsidRDefault="00DC775D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9" w:name="Text45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7564" w:type="dxa"/>
            <w:gridSpan w:val="5"/>
          </w:tcPr>
          <w:p w:rsidR="00956CA6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Welche Informationen schafft der Prozess:</w:t>
            </w:r>
          </w:p>
          <w:p w:rsidR="008D31F1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0" w:name="Text21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Start w:id="21" w:name="_GoBack"/>
            <w:bookmarkEnd w:id="20"/>
            <w:bookmarkEnd w:id="21"/>
          </w:p>
        </w:tc>
      </w:tr>
      <w:tr w:rsidR="002E18F5" w:rsidRPr="00C94C43" w:rsidTr="00C94C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08" w:type="dxa"/>
            <w:gridSpan w:val="3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Wechselwirkung</w:t>
            </w:r>
          </w:p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2" w:name="Text22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7564" w:type="dxa"/>
            <w:gridSpan w:val="5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Ressourcen</w:t>
            </w:r>
          </w:p>
          <w:p w:rsidR="002E18F5" w:rsidRPr="00C94C4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C94C4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 w:rsidRPr="00C94C4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C94C43">
              <w:rPr>
                <w:rFonts w:ascii="Verdana" w:hAnsi="Verdana"/>
                <w:sz w:val="20"/>
                <w:szCs w:val="20"/>
              </w:rPr>
            </w:r>
            <w:r w:rsidRPr="00C94C4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C94C4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C94C4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C94C4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C94C4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C94C43">
              <w:rPr>
                <w:rFonts w:ascii="Verdana" w:hAnsi="Verdana"/>
                <w:sz w:val="20"/>
                <w:szCs w:val="20"/>
              </w:rPr>
              <w:t> </w:t>
            </w:r>
            <w:r w:rsidRPr="00C94C4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3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2523" w:type="dxa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Prozesskennzahlen</w:t>
            </w:r>
          </w:p>
        </w:tc>
        <w:tc>
          <w:tcPr>
            <w:tcW w:w="2502" w:type="dxa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Messpunkt</w:t>
            </w:r>
          </w:p>
        </w:tc>
        <w:tc>
          <w:tcPr>
            <w:tcW w:w="2497" w:type="dxa"/>
            <w:gridSpan w:val="2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Messung durch</w:t>
            </w:r>
          </w:p>
        </w:tc>
        <w:tc>
          <w:tcPr>
            <w:tcW w:w="2514" w:type="dxa"/>
            <w:gridSpan w:val="2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Messwerte</w:t>
            </w:r>
          </w:p>
        </w:tc>
        <w:tc>
          <w:tcPr>
            <w:tcW w:w="2883" w:type="dxa"/>
          </w:tcPr>
          <w:p w:rsidR="002E18F5" w:rsidRPr="00F431E3" w:rsidRDefault="002E18F5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t>Soll</w:t>
            </w:r>
          </w:p>
        </w:tc>
        <w:tc>
          <w:tcPr>
            <w:tcW w:w="2153" w:type="dxa"/>
          </w:tcPr>
          <w:p w:rsidR="002E18F5" w:rsidRPr="00F431E3" w:rsidRDefault="002E18F5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t>Ist</w:t>
            </w:r>
          </w:p>
        </w:tc>
      </w:tr>
      <w:tr w:rsidR="00C94C43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2523" w:type="dxa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02" w:type="dxa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gridSpan w:val="2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14" w:type="dxa"/>
            <w:gridSpan w:val="2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3" w:type="dxa"/>
          </w:tcPr>
          <w:p w:rsidR="00C94C43" w:rsidRPr="00F431E3" w:rsidRDefault="00C94C43">
            <w:pPr>
              <w:rPr>
                <w:sz w:val="20"/>
                <w:szCs w:val="20"/>
              </w:rPr>
            </w:pPr>
          </w:p>
        </w:tc>
        <w:tc>
          <w:tcPr>
            <w:tcW w:w="2153" w:type="dxa"/>
          </w:tcPr>
          <w:p w:rsidR="00C94C43" w:rsidRPr="00F431E3" w:rsidRDefault="00C94C43">
            <w:pPr>
              <w:rPr>
                <w:sz w:val="20"/>
                <w:szCs w:val="20"/>
              </w:rPr>
            </w:pPr>
          </w:p>
        </w:tc>
      </w:tr>
      <w:tr w:rsidR="00C94C43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2523" w:type="dxa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02" w:type="dxa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97" w:type="dxa"/>
            <w:gridSpan w:val="2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14" w:type="dxa"/>
            <w:gridSpan w:val="2"/>
          </w:tcPr>
          <w:p w:rsidR="00C94C43" w:rsidRPr="00F431E3" w:rsidRDefault="00C94C4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3" w:type="dxa"/>
          </w:tcPr>
          <w:p w:rsidR="00C94C43" w:rsidRPr="00F431E3" w:rsidRDefault="00C94C43">
            <w:pPr>
              <w:rPr>
                <w:sz w:val="20"/>
                <w:szCs w:val="20"/>
              </w:rPr>
            </w:pPr>
          </w:p>
        </w:tc>
        <w:tc>
          <w:tcPr>
            <w:tcW w:w="2153" w:type="dxa"/>
          </w:tcPr>
          <w:p w:rsidR="00C94C43" w:rsidRPr="00F431E3" w:rsidRDefault="00C94C43">
            <w:pPr>
              <w:rPr>
                <w:sz w:val="20"/>
                <w:szCs w:val="20"/>
              </w:rPr>
            </w:pPr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2523" w:type="dxa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2502" w:type="dxa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497" w:type="dxa"/>
            <w:gridSpan w:val="2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2514" w:type="dxa"/>
            <w:gridSpan w:val="2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883" w:type="dxa"/>
          </w:tcPr>
          <w:p w:rsidR="002E18F5" w:rsidRPr="00F431E3" w:rsidRDefault="008D31F1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8" w:name="Text28"/>
            <w:r w:rsidRPr="00F431E3">
              <w:rPr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2153" w:type="dxa"/>
          </w:tcPr>
          <w:p w:rsidR="002E18F5" w:rsidRPr="00F431E3" w:rsidRDefault="008D31F1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 w:rsidRPr="00F431E3">
              <w:rPr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noProof/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29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c>
          <w:tcPr>
            <w:tcW w:w="2523" w:type="dxa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0" w:name="Text30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2502" w:type="dxa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1" w:name="Text31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2497" w:type="dxa"/>
            <w:gridSpan w:val="2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2" w:name="Text32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514" w:type="dxa"/>
            <w:gridSpan w:val="2"/>
          </w:tcPr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3" w:name="Text33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2883" w:type="dxa"/>
          </w:tcPr>
          <w:p w:rsidR="002E18F5" w:rsidRPr="00F431E3" w:rsidRDefault="008D31F1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4" w:name="Text34"/>
            <w:r w:rsidRPr="00F431E3">
              <w:rPr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2153" w:type="dxa"/>
          </w:tcPr>
          <w:p w:rsidR="002E18F5" w:rsidRPr="00F431E3" w:rsidRDefault="008D31F1">
            <w:pPr>
              <w:rPr>
                <w:sz w:val="20"/>
                <w:szCs w:val="20"/>
              </w:rPr>
            </w:pPr>
            <w:r w:rsidRPr="00F431E3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5" w:name="Text35"/>
            <w:r w:rsidRPr="00F431E3">
              <w:rPr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sz w:val="20"/>
                <w:szCs w:val="20"/>
              </w:rPr>
            </w:r>
            <w:r w:rsidRPr="00F431E3">
              <w:rPr>
                <w:sz w:val="20"/>
                <w:szCs w:val="20"/>
              </w:rPr>
              <w:fldChar w:fldCharType="separate"/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="00E307D4" w:rsidRPr="00F431E3">
              <w:rPr>
                <w:sz w:val="20"/>
                <w:szCs w:val="20"/>
              </w:rPr>
              <w:t> </w:t>
            </w:r>
            <w:r w:rsidRPr="00F431E3">
              <w:rPr>
                <w:sz w:val="20"/>
                <w:szCs w:val="20"/>
              </w:rPr>
              <w:fldChar w:fldCharType="end"/>
            </w:r>
            <w:bookmarkEnd w:id="35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2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Häufigkeit des Prozessreviews:</w:t>
            </w:r>
            <w:r w:rsidRPr="00F431E3">
              <w:rPr>
                <w:rFonts w:ascii="Verdana" w:hAnsi="Verdana"/>
                <w:sz w:val="20"/>
                <w:szCs w:val="20"/>
              </w:rPr>
              <w:tab/>
              <w:t>1 x jährlich</w:t>
            </w:r>
          </w:p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Aufzeichnungen</w:t>
            </w:r>
            <w:r w:rsidR="008D31F1" w:rsidRPr="00F431E3">
              <w:rPr>
                <w:rFonts w:ascii="Verdana" w:hAnsi="Verdana"/>
                <w:sz w:val="20"/>
                <w:szCs w:val="20"/>
              </w:rPr>
              <w:t>:</w:t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6" w:name="Text42"/>
            <w:r w:rsidR="008D31F1"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7550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t>Dokumentationsanforderungen(Dokumenteneigner etc.)</w:t>
            </w:r>
          </w:p>
          <w:p w:rsidR="002E18F5" w:rsidRPr="00F431E3" w:rsidRDefault="008D31F1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7" w:name="Text43"/>
            <w:r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="002E18F5" w:rsidRPr="00F431E3">
              <w:rPr>
                <w:rFonts w:ascii="Verdana" w:hAnsi="Verdana"/>
                <w:sz w:val="20"/>
                <w:szCs w:val="20"/>
              </w:rPr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7"/>
          </w:p>
        </w:tc>
      </w:tr>
      <w:tr w:rsidR="002E18F5" w:rsidRPr="00F431E3" w:rsidTr="00C94C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2" w:type="dxa"/>
            <w:gridSpan w:val="4"/>
          </w:tcPr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  <w:r w:rsidRPr="00F431E3">
              <w:rPr>
                <w:rFonts w:ascii="Verdana" w:hAnsi="Verdana"/>
                <w:sz w:val="20"/>
                <w:szCs w:val="20"/>
              </w:rPr>
              <w:lastRenderedPageBreak/>
              <w:t>Erstellt am:</w:t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8" w:name="Text44"/>
            <w:r w:rsidR="008D31F1" w:rsidRPr="00F431E3">
              <w:rPr>
                <w:rFonts w:ascii="Verdana" w:hAnsi="Verdana"/>
                <w:sz w:val="20"/>
                <w:szCs w:val="20"/>
              </w:rPr>
              <w:instrText xml:space="preserve"> FORMTEXT </w:instrText>
            </w:r>
            <w:r w:rsidRPr="00F431E3">
              <w:rPr>
                <w:rFonts w:ascii="Verdana" w:hAnsi="Verdana"/>
                <w:sz w:val="20"/>
                <w:szCs w:val="20"/>
              </w:rPr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E307D4" w:rsidRPr="00F431E3">
              <w:rPr>
                <w:rFonts w:ascii="Verdana" w:hAnsi="Verdana"/>
                <w:sz w:val="20"/>
                <w:szCs w:val="20"/>
              </w:rPr>
              <w:t> </w:t>
            </w:r>
            <w:r w:rsidR="008D31F1" w:rsidRPr="00F431E3">
              <w:rPr>
                <w:rFonts w:ascii="Verdana" w:hAnsi="Verdana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7550" w:type="dxa"/>
            <w:gridSpan w:val="4"/>
          </w:tcPr>
          <w:p w:rsidR="002E18F5" w:rsidRPr="00F431E3" w:rsidRDefault="00F431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Erstellt durch:___</w:t>
            </w:r>
          </w:p>
          <w:p w:rsidR="002E18F5" w:rsidRPr="00F431E3" w:rsidRDefault="002E18F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E18F5" w:rsidRDefault="002E18F5">
      <w:pPr>
        <w:rPr>
          <w:sz w:val="10"/>
        </w:rPr>
      </w:pPr>
    </w:p>
    <w:sectPr w:rsidR="002E18F5" w:rsidSect="00C94C43">
      <w:footerReference w:type="default" r:id="rId8"/>
      <w:pgSz w:w="16840" w:h="11907" w:orient="landscape" w:code="9"/>
      <w:pgMar w:top="720" w:right="720" w:bottom="720" w:left="72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C7" w:rsidRDefault="00D00AC7">
      <w:r>
        <w:separator/>
      </w:r>
    </w:p>
  </w:endnote>
  <w:endnote w:type="continuationSeparator" w:id="0">
    <w:p w:rsidR="00D00AC7" w:rsidRDefault="00D0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AF" w:rsidRDefault="003041AF">
    <w:pPr>
      <w:pStyle w:val="Fuzeile"/>
      <w:rPr>
        <w:sz w:val="16"/>
        <w:lang w:val="de-DE"/>
      </w:rPr>
    </w:pPr>
    <w:r>
      <w:rPr>
        <w:sz w:val="16"/>
        <w:lang w:val="de-DE"/>
      </w:rPr>
      <w:fldChar w:fldCharType="begin"/>
    </w:r>
    <w:r>
      <w:rPr>
        <w:sz w:val="16"/>
        <w:lang w:val="de-DE"/>
      </w:rPr>
      <w:instrText xml:space="preserve"> FILENAME \p </w:instrText>
    </w:r>
    <w:r>
      <w:rPr>
        <w:sz w:val="16"/>
        <w:lang w:val="de-DE"/>
      </w:rPr>
      <w:fldChar w:fldCharType="separate"/>
    </w:r>
    <w:r w:rsidR="00C94C43">
      <w:rPr>
        <w:noProof/>
        <w:sz w:val="16"/>
        <w:lang w:val="de-DE"/>
      </w:rPr>
      <w:t>D:\Daten\KUEM\Prozessdatenblatt_Vorlage.docx</w:t>
    </w:r>
    <w:r>
      <w:rPr>
        <w:sz w:val="16"/>
        <w:lang w:val="de-DE"/>
      </w:rPr>
      <w:fldChar w:fldCharType="end"/>
    </w:r>
    <w:r>
      <w:rPr>
        <w:sz w:val="16"/>
        <w:lang w:val="de-DE"/>
      </w:rPr>
      <w:tab/>
    </w:r>
    <w:r>
      <w:rPr>
        <w:sz w:val="16"/>
        <w:lang w:val="de-DE"/>
      </w:rPr>
      <w:fldChar w:fldCharType="begin"/>
    </w:r>
    <w:r>
      <w:rPr>
        <w:sz w:val="16"/>
        <w:lang w:val="de-DE"/>
      </w:rPr>
      <w:instrText xml:space="preserve"> DATE \@ "dd.MM.yy" </w:instrText>
    </w:r>
    <w:r>
      <w:rPr>
        <w:sz w:val="16"/>
        <w:lang w:val="de-DE"/>
      </w:rPr>
      <w:fldChar w:fldCharType="separate"/>
    </w:r>
    <w:r w:rsidR="00C94C43">
      <w:rPr>
        <w:noProof/>
        <w:sz w:val="16"/>
        <w:lang w:val="de-DE"/>
      </w:rPr>
      <w:t>06.02.14</w:t>
    </w:r>
    <w:r>
      <w:rPr>
        <w:sz w:val="16"/>
        <w:lang w:val="de-DE"/>
      </w:rPr>
      <w:fldChar w:fldCharType="end"/>
    </w:r>
    <w:r>
      <w:rPr>
        <w:sz w:val="16"/>
        <w:lang w:val="de-DE"/>
      </w:rPr>
      <w:tab/>
      <w:t>Ausgabezustand 1</w:t>
    </w:r>
    <w:r>
      <w:rPr>
        <w:sz w:val="16"/>
        <w:lang w:val="de-DE"/>
      </w:rPr>
      <w:br/>
      <w:t xml:space="preserve">Verlinkt </w:t>
    </w:r>
    <w:proofErr w:type="gramStart"/>
    <w:r>
      <w:rPr>
        <w:sz w:val="16"/>
        <w:lang w:val="de-DE"/>
      </w:rPr>
      <w:t>mit  FB0002</w:t>
    </w:r>
    <w:proofErr w:type="gramEnd"/>
    <w:r>
      <w:rPr>
        <w:sz w:val="16"/>
        <w:lang w:val="de-DE"/>
      </w:rPr>
      <w:tab/>
    </w:r>
    <w:r>
      <w:rPr>
        <w:sz w:val="16"/>
        <w:lang w:val="de-DE"/>
      </w:rPr>
      <w:tab/>
      <w:t xml:space="preserve">Erstellt von </w:t>
    </w:r>
    <w:proofErr w:type="spellStart"/>
    <w:r>
      <w:rPr>
        <w:sz w:val="16"/>
        <w:lang w:val="de-DE"/>
      </w:rPr>
      <w:t>W.Kalcher</w:t>
    </w:r>
    <w:proofErr w:type="spellEnd"/>
    <w:r>
      <w:rPr>
        <w:sz w:val="16"/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C7" w:rsidRDefault="00D00AC7">
      <w:r>
        <w:separator/>
      </w:r>
    </w:p>
  </w:footnote>
  <w:footnote w:type="continuationSeparator" w:id="0">
    <w:p w:rsidR="00D00AC7" w:rsidRDefault="00D00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70FAA"/>
    <w:multiLevelType w:val="hybridMultilevel"/>
    <w:tmpl w:val="B3CC2350"/>
    <w:lvl w:ilvl="0" w:tplc="6B5E90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1"/>
  <w:drawingGridVerticalSpacing w:val="23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AF"/>
    <w:rsid w:val="00060C7F"/>
    <w:rsid w:val="001159AF"/>
    <w:rsid w:val="00123605"/>
    <w:rsid w:val="001D7BA0"/>
    <w:rsid w:val="002C58C9"/>
    <w:rsid w:val="002E18F5"/>
    <w:rsid w:val="003041AF"/>
    <w:rsid w:val="00367362"/>
    <w:rsid w:val="00430CA2"/>
    <w:rsid w:val="00467D27"/>
    <w:rsid w:val="004B4D1D"/>
    <w:rsid w:val="005854C1"/>
    <w:rsid w:val="006954F2"/>
    <w:rsid w:val="006B4114"/>
    <w:rsid w:val="006C1617"/>
    <w:rsid w:val="006D22A2"/>
    <w:rsid w:val="00726E32"/>
    <w:rsid w:val="00873184"/>
    <w:rsid w:val="008D31F1"/>
    <w:rsid w:val="00956CA6"/>
    <w:rsid w:val="00981777"/>
    <w:rsid w:val="00B415C0"/>
    <w:rsid w:val="00B4206C"/>
    <w:rsid w:val="00C363E4"/>
    <w:rsid w:val="00C72DA2"/>
    <w:rsid w:val="00C94C43"/>
    <w:rsid w:val="00D00AC7"/>
    <w:rsid w:val="00D14222"/>
    <w:rsid w:val="00D212D3"/>
    <w:rsid w:val="00D6657C"/>
    <w:rsid w:val="00DC775D"/>
    <w:rsid w:val="00DE42CA"/>
    <w:rsid w:val="00DE7C98"/>
    <w:rsid w:val="00E307D4"/>
    <w:rsid w:val="00E7236D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40427-5280-4394-B49F-C62C003F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  <w:lang w:val="it-IT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4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itel">
    <w:name w:val="Title"/>
    <w:basedOn w:val="Standard"/>
    <w:qFormat/>
    <w:pPr>
      <w:jc w:val="center"/>
    </w:pPr>
    <w:rPr>
      <w:sz w:val="40"/>
    </w:rPr>
  </w:style>
  <w:style w:type="paragraph" w:styleId="Untertitel">
    <w:name w:val="Subtitle"/>
    <w:basedOn w:val="Standard"/>
    <w:qFormat/>
    <w:rPr>
      <w:sz w:val="3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QM-Doku-Vorlagen\Prozessdatenbla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Prozessdatenblatt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Prozessmodell</vt:lpstr>
    </vt:vector>
  </TitlesOfParts>
  <Company>Bogner Edelstahl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Prozessmodell</dc:title>
  <dc:subject/>
  <dc:creator>Walter Kalcher</dc:creator>
  <cp:keywords/>
  <dc:description/>
  <cp:lastModifiedBy>walter kalcher</cp:lastModifiedBy>
  <cp:revision>3</cp:revision>
  <cp:lastPrinted>2005-04-20T19:05:00Z</cp:lastPrinted>
  <dcterms:created xsi:type="dcterms:W3CDTF">2014-02-06T16:08:00Z</dcterms:created>
  <dcterms:modified xsi:type="dcterms:W3CDTF">2014-02-06T16:11:00Z</dcterms:modified>
</cp:coreProperties>
</file>